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10" w:rsidRDefault="00C50040" w:rsidP="00C50040">
      <w:pPr>
        <w:jc w:val="center"/>
        <w:rPr>
          <w:b/>
          <w:sz w:val="28"/>
        </w:rPr>
      </w:pPr>
      <w:r>
        <w:rPr>
          <w:b/>
          <w:sz w:val="28"/>
        </w:rPr>
        <w:t>UNDERWATER SCENE</w:t>
      </w:r>
    </w:p>
    <w:p w:rsidR="00C50040" w:rsidRDefault="00412E78" w:rsidP="00C50040">
      <w:pPr>
        <w:jc w:val="center"/>
        <w:rPr>
          <w:sz w:val="16"/>
          <w:szCs w:val="16"/>
        </w:rPr>
      </w:pPr>
      <w:r>
        <w:rPr>
          <w:sz w:val="16"/>
          <w:szCs w:val="16"/>
        </w:rPr>
        <w:t>b</w:t>
      </w:r>
      <w:r w:rsidR="00C50040">
        <w:rPr>
          <w:sz w:val="16"/>
          <w:szCs w:val="16"/>
        </w:rPr>
        <w:t>y Przemysław Płóciennik &amp; Piotr Popowski</w:t>
      </w:r>
    </w:p>
    <w:p w:rsidR="00C50040" w:rsidRDefault="00C50040" w:rsidP="00C50040">
      <w:pPr>
        <w:jc w:val="center"/>
        <w:rPr>
          <w:sz w:val="16"/>
          <w:szCs w:val="16"/>
        </w:rPr>
      </w:pPr>
    </w:p>
    <w:p w:rsidR="00C50040" w:rsidRDefault="005E111B" w:rsidP="00C50040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napisany w języku C++ wykorzystujący bibliotekę OpenGL.</w:t>
      </w:r>
    </w:p>
    <w:p w:rsidR="005E111B" w:rsidRDefault="005E111B" w:rsidP="00C50040">
      <w:pPr>
        <w:jc w:val="center"/>
        <w:rPr>
          <w:sz w:val="24"/>
          <w:szCs w:val="24"/>
        </w:rPr>
      </w:pPr>
    </w:p>
    <w:p w:rsidR="005E111B" w:rsidRDefault="005E111B" w:rsidP="005E11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111B">
        <w:rPr>
          <w:b/>
          <w:sz w:val="24"/>
          <w:szCs w:val="24"/>
        </w:rPr>
        <w:t>Założenia projektu:</w:t>
      </w:r>
    </w:p>
    <w:p w:rsidR="005E111B" w:rsidRDefault="005E111B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Scena przedstawia</w:t>
      </w:r>
      <w:r w:rsidR="00412E78">
        <w:rPr>
          <w:sz w:val="24"/>
          <w:szCs w:val="24"/>
        </w:rPr>
        <w:t xml:space="preserve"> podwodne środowisko, w którym znajdują się elementy flory (rośliny, kamienie) i fauny (ryby, rozgwiazdy),</w:t>
      </w:r>
    </w:p>
    <w:p w:rsidR="00412E78" w:rsidRDefault="0017257A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 kamerą można wejść w interakcję, można ją przybliżać, obracać, zmieniać jej kąt nachylenia,</w:t>
      </w:r>
      <w:r w:rsidR="00AE7063">
        <w:rPr>
          <w:sz w:val="24"/>
          <w:szCs w:val="24"/>
        </w:rPr>
        <w:t xml:space="preserve"> zresetować ją do domyślnego ustawienia,</w:t>
      </w:r>
    </w:p>
    <w:p w:rsidR="0017257A" w:rsidRDefault="00252FB0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Ryby są animowane, poruszają się po scenie, poruszają ogonem</w:t>
      </w:r>
      <w:r w:rsidR="0013196B">
        <w:rPr>
          <w:sz w:val="24"/>
          <w:szCs w:val="24"/>
        </w:rPr>
        <w:t>, są teksturowane</w:t>
      </w:r>
      <w:r>
        <w:rPr>
          <w:sz w:val="24"/>
          <w:szCs w:val="24"/>
        </w:rPr>
        <w:t>,</w:t>
      </w:r>
    </w:p>
    <w:p w:rsidR="00252FB0" w:rsidRDefault="00252FB0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Rośliny</w:t>
      </w:r>
      <w:r w:rsidR="0013196B">
        <w:rPr>
          <w:sz w:val="24"/>
          <w:szCs w:val="24"/>
        </w:rPr>
        <w:t xml:space="preserve"> generowane są losowo przez program, mają &gt;=1 i &lt;=5 gałęzi,</w:t>
      </w:r>
    </w:p>
    <w:p w:rsidR="0013196B" w:rsidRDefault="00627466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Kamienie są generowane losowo i mają losową wielkość,</w:t>
      </w:r>
    </w:p>
    <w:p w:rsidR="008F0AC3" w:rsidRDefault="008F0AC3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Podłoże składa się z kwadratów obłożonych teksturą,</w:t>
      </w:r>
    </w:p>
    <w:p w:rsidR="000F3124" w:rsidRDefault="000F3124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Ryby i podłoże są teksturowane</w:t>
      </w:r>
      <w:r w:rsidR="00375B4C">
        <w:rPr>
          <w:sz w:val="24"/>
          <w:szCs w:val="24"/>
        </w:rPr>
        <w:t>, kamienie i rośliny kolorowane</w:t>
      </w:r>
    </w:p>
    <w:p w:rsidR="00B37491" w:rsidRDefault="00B37491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Wszystkie obiekty (ryby, rośliny, kamienie, rozgwiazdy) można generować dodatkowo za pomocą przycisku w trakcie działania programu</w:t>
      </w:r>
      <w:r w:rsidR="00567787">
        <w:rPr>
          <w:sz w:val="24"/>
          <w:szCs w:val="24"/>
        </w:rPr>
        <w:t>,</w:t>
      </w:r>
    </w:p>
    <w:p w:rsidR="00567787" w:rsidRDefault="00567787" w:rsidP="005E11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Wszystkie obiekty uczestniczące w scenie są zliczane, a liczniki są wyświetlane u góry ekranu</w:t>
      </w:r>
    </w:p>
    <w:p w:rsidR="00D81574" w:rsidRDefault="00D81574" w:rsidP="00D81574">
      <w:pPr>
        <w:rPr>
          <w:sz w:val="24"/>
          <w:szCs w:val="24"/>
        </w:rPr>
      </w:pPr>
    </w:p>
    <w:p w:rsidR="00D81574" w:rsidRDefault="00D81574" w:rsidP="00D8157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81574">
        <w:rPr>
          <w:b/>
          <w:sz w:val="24"/>
          <w:szCs w:val="24"/>
        </w:rPr>
        <w:t>Rozwiązania techniczne:</w:t>
      </w:r>
    </w:p>
    <w:p w:rsidR="00740C21" w:rsidRPr="00AA0E01" w:rsidRDefault="009B0807" w:rsidP="00AA0E0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Modele i tekstury są wpisane w kod programu,</w:t>
      </w:r>
    </w:p>
    <w:p w:rsidR="009B0807" w:rsidRPr="00740C21" w:rsidRDefault="00165246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8E7AF4">
        <w:rPr>
          <w:sz w:val="24"/>
          <w:szCs w:val="24"/>
        </w:rPr>
        <w:t>olecenia rysowania są dodawane do listy</w:t>
      </w:r>
      <w:r>
        <w:rPr>
          <w:sz w:val="24"/>
          <w:szCs w:val="24"/>
        </w:rPr>
        <w:t xml:space="preserve"> i wykonywane kolejno,</w:t>
      </w:r>
    </w:p>
    <w:p w:rsidR="00740C21" w:rsidRPr="00320EC5" w:rsidRDefault="00AA0E01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Wykorzyst</w:t>
      </w:r>
      <w:r w:rsidR="00914B84">
        <w:rPr>
          <w:sz w:val="24"/>
          <w:szCs w:val="24"/>
        </w:rPr>
        <w:t>ywany jest backface culling,</w:t>
      </w:r>
    </w:p>
    <w:p w:rsidR="00320EC5" w:rsidRPr="006C2B4F" w:rsidRDefault="0083214D" w:rsidP="00D81574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Korzystamy</w:t>
      </w:r>
      <w:r w:rsidR="00320EC5" w:rsidRPr="006C2B4F">
        <w:rPr>
          <w:sz w:val="24"/>
          <w:szCs w:val="24"/>
          <w:lang w:val="en-US"/>
        </w:rPr>
        <w:t xml:space="preserve"> z callback functions OpenGL’a;</w:t>
      </w:r>
    </w:p>
    <w:p w:rsidR="006C2B4F" w:rsidRPr="006C2B4F" w:rsidRDefault="006C2B4F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6C2B4F">
        <w:rPr>
          <w:sz w:val="24"/>
          <w:szCs w:val="24"/>
        </w:rPr>
        <w:t>Generowanie rośliny odbywa się poprzez funkcję gluDisc,</w:t>
      </w:r>
    </w:p>
    <w:p w:rsidR="006C2B4F" w:rsidRPr="000D427F" w:rsidRDefault="00287801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Kamienie są generowane za pomocą funkcji gluSphere,</w:t>
      </w:r>
    </w:p>
    <w:p w:rsidR="000D427F" w:rsidRPr="005843A4" w:rsidRDefault="000D427F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Wykorzystujemy mapowanie normalnych dla ryb i rozgwiazd,</w:t>
      </w:r>
    </w:p>
    <w:p w:rsidR="005843A4" w:rsidRPr="004E0AB6" w:rsidRDefault="00D15C5C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Animacja odbywa się poprzez generowanie 1 klatki na 25 milisekund, co daje 40 klatek na sekundę,</w:t>
      </w:r>
    </w:p>
    <w:p w:rsidR="004E0AB6" w:rsidRPr="00D1030F" w:rsidRDefault="004E0AB6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Do wyświetlania napisów na ekranie korzystamy z napisanej przez nas funkcji printGL();</w:t>
      </w:r>
    </w:p>
    <w:p w:rsidR="00D1030F" w:rsidRPr="006C2B4F" w:rsidRDefault="00D1030F" w:rsidP="00D81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Okno aplikacj</w:t>
      </w:r>
      <w:r w:rsidR="000B158C">
        <w:rPr>
          <w:sz w:val="24"/>
          <w:szCs w:val="24"/>
        </w:rPr>
        <w:t>i skalowane jest do trybu pełno</w:t>
      </w:r>
      <w:bookmarkStart w:id="0" w:name="_GoBack"/>
      <w:bookmarkEnd w:id="0"/>
      <w:r>
        <w:rPr>
          <w:sz w:val="24"/>
          <w:szCs w:val="24"/>
        </w:rPr>
        <w:t>ekranowego</w:t>
      </w:r>
    </w:p>
    <w:sectPr w:rsidR="00D1030F" w:rsidRPr="006C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C50AA"/>
    <w:multiLevelType w:val="hybridMultilevel"/>
    <w:tmpl w:val="910A90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F338F"/>
    <w:multiLevelType w:val="hybridMultilevel"/>
    <w:tmpl w:val="5FF83D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60368"/>
    <w:multiLevelType w:val="hybridMultilevel"/>
    <w:tmpl w:val="BDA6F8E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1A8319F"/>
    <w:multiLevelType w:val="hybridMultilevel"/>
    <w:tmpl w:val="3B06E6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C5A28"/>
    <w:multiLevelType w:val="hybridMultilevel"/>
    <w:tmpl w:val="0128A8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D72D3"/>
    <w:multiLevelType w:val="hybridMultilevel"/>
    <w:tmpl w:val="B81A5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40"/>
    <w:rsid w:val="00047789"/>
    <w:rsid w:val="000B158C"/>
    <w:rsid w:val="000D427F"/>
    <w:rsid w:val="000F3124"/>
    <w:rsid w:val="0013196B"/>
    <w:rsid w:val="001433D7"/>
    <w:rsid w:val="00165246"/>
    <w:rsid w:val="0017257A"/>
    <w:rsid w:val="00252FB0"/>
    <w:rsid w:val="00287801"/>
    <w:rsid w:val="00320EC5"/>
    <w:rsid w:val="00375B4C"/>
    <w:rsid w:val="00412E78"/>
    <w:rsid w:val="004E0AB6"/>
    <w:rsid w:val="00567787"/>
    <w:rsid w:val="005843A4"/>
    <w:rsid w:val="005E111B"/>
    <w:rsid w:val="00627466"/>
    <w:rsid w:val="006429B8"/>
    <w:rsid w:val="006C2B4F"/>
    <w:rsid w:val="00740C21"/>
    <w:rsid w:val="0083214D"/>
    <w:rsid w:val="008E7AF4"/>
    <w:rsid w:val="008F0AC3"/>
    <w:rsid w:val="00914B84"/>
    <w:rsid w:val="009B0807"/>
    <w:rsid w:val="00AA0E01"/>
    <w:rsid w:val="00AE7063"/>
    <w:rsid w:val="00B37491"/>
    <w:rsid w:val="00C50040"/>
    <w:rsid w:val="00D1030F"/>
    <w:rsid w:val="00D15C5C"/>
    <w:rsid w:val="00D81574"/>
    <w:rsid w:val="00D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248BB-8EFF-479A-9E33-9C517AE4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FBD10B04.dotm</Template>
  <TotalTime>52</TotalTime>
  <Pages>1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Płóciennik</dc:creator>
  <cp:keywords/>
  <dc:description/>
  <cp:lastModifiedBy>Przemysław Płóciennik</cp:lastModifiedBy>
  <cp:revision>32</cp:revision>
  <dcterms:created xsi:type="dcterms:W3CDTF">2018-06-18T07:15:00Z</dcterms:created>
  <dcterms:modified xsi:type="dcterms:W3CDTF">2018-06-18T08:08:00Z</dcterms:modified>
</cp:coreProperties>
</file>